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F17C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F17C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F17C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26BF0" w:rsidRDefault="009C13ED" w:rsidP="00926BF0">
      <w:pPr>
        <w:jc w:val="both"/>
      </w:pPr>
      <w:r w:rsidRPr="009C13ED">
        <w:rPr>
          <w:sz w:val="24"/>
          <w:szCs w:val="24"/>
        </w:rPr>
        <w:t>D</w:t>
      </w:r>
      <w:r w:rsidR="00926BF0" w:rsidRPr="009C13ED">
        <w:rPr>
          <w:sz w:val="24"/>
          <w:szCs w:val="24"/>
        </w:rPr>
        <w:t>esenvolver um sistema web</w:t>
      </w:r>
      <w:r w:rsidRPr="009C13ED">
        <w:rPr>
          <w:sz w:val="24"/>
          <w:szCs w:val="24"/>
        </w:rPr>
        <w:t xml:space="preserve"> e </w:t>
      </w:r>
      <w:r w:rsidR="00926BF0" w:rsidRPr="009C13ED">
        <w:rPr>
          <w:sz w:val="24"/>
          <w:szCs w:val="24"/>
        </w:rPr>
        <w:t xml:space="preserve">mobile </w:t>
      </w:r>
      <w:r w:rsidRPr="009C13ED">
        <w:rPr>
          <w:sz w:val="24"/>
          <w:szCs w:val="24"/>
        </w:rPr>
        <w:t>para que seja</w:t>
      </w:r>
      <w:r w:rsidR="00926BF0" w:rsidRPr="009C13ED">
        <w:rPr>
          <w:sz w:val="24"/>
          <w:szCs w:val="24"/>
        </w:rPr>
        <w:t xml:space="preserve"> possível realizar a gestão da clínica </w:t>
      </w:r>
      <w:r>
        <w:rPr>
          <w:sz w:val="24"/>
          <w:szCs w:val="24"/>
        </w:rPr>
        <w:t xml:space="preserve">SP </w:t>
      </w:r>
      <w:proofErr w:type="spellStart"/>
      <w:r w:rsidRPr="009C13ED">
        <w:rPr>
          <w:sz w:val="24"/>
          <w:szCs w:val="24"/>
        </w:rPr>
        <w:t>MedGroup</w:t>
      </w:r>
      <w:proofErr w:type="spellEnd"/>
      <w:r w:rsidRPr="009C13ED">
        <w:rPr>
          <w:sz w:val="24"/>
          <w:szCs w:val="24"/>
        </w:rPr>
        <w:t xml:space="preserve"> </w:t>
      </w:r>
      <w:r w:rsidR="00926BF0" w:rsidRPr="009C13ED">
        <w:rPr>
          <w:sz w:val="24"/>
          <w:szCs w:val="24"/>
        </w:rPr>
        <w:t xml:space="preserve">de forma automatizada e </w:t>
      </w:r>
      <w:r w:rsidRPr="009C13ED">
        <w:rPr>
          <w:sz w:val="24"/>
          <w:szCs w:val="24"/>
        </w:rPr>
        <w:t>disponibilizar</w:t>
      </w:r>
      <w:r w:rsidR="00926BF0" w:rsidRPr="009C13ED">
        <w:rPr>
          <w:sz w:val="24"/>
          <w:szCs w:val="24"/>
        </w:rPr>
        <w:t xml:space="preserve"> acesso fácil aos dados sobre as informações de seus pacientes</w:t>
      </w:r>
      <w:r w:rsidR="00926BF0">
        <w:t>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926BF0" w:rsidRPr="009C13ED" w:rsidRDefault="00926BF0" w:rsidP="00926BF0">
      <w:pPr>
        <w:spacing w:line="240" w:lineRule="auto"/>
        <w:rPr>
          <w:color w:val="000000"/>
          <w:sz w:val="24"/>
          <w:szCs w:val="24"/>
        </w:rPr>
      </w:pPr>
      <w:r w:rsidRPr="009C13ED">
        <w:rPr>
          <w:color w:val="000000"/>
          <w:sz w:val="24"/>
          <w:szCs w:val="24"/>
        </w:rPr>
        <w:t>O projeto consiste em desenvolver uma plataforma para clínica</w:t>
      </w:r>
      <w:r w:rsidR="009C13ED">
        <w:rPr>
          <w:color w:val="000000"/>
          <w:sz w:val="24"/>
          <w:szCs w:val="24"/>
        </w:rPr>
        <w:t xml:space="preserve"> SP</w:t>
      </w:r>
      <w:r w:rsidRPr="009C13ED">
        <w:rPr>
          <w:color w:val="000000"/>
          <w:sz w:val="24"/>
          <w:szCs w:val="24"/>
        </w:rPr>
        <w:t xml:space="preserve"> </w:t>
      </w:r>
      <w:proofErr w:type="spellStart"/>
      <w:r w:rsidRPr="009C13ED">
        <w:rPr>
          <w:color w:val="000000"/>
          <w:sz w:val="24"/>
          <w:szCs w:val="24"/>
        </w:rPr>
        <w:t>MedGroup</w:t>
      </w:r>
      <w:proofErr w:type="spellEnd"/>
      <w:r w:rsidRPr="009C13ED">
        <w:rPr>
          <w:color w:val="000000"/>
          <w:sz w:val="24"/>
          <w:szCs w:val="24"/>
        </w:rPr>
        <w:t xml:space="preserve"> desenvolver um sistema web e mobile integrado onde seja possível realizar a gestão da clínica de forma automatizada e ter acesso fácil aos dados sobre as informações de seus pacientes e colaboradores.</w:t>
      </w:r>
    </w:p>
    <w:p w:rsidR="00926BF0" w:rsidRPr="009C13ED" w:rsidRDefault="00926BF0" w:rsidP="00926BF0">
      <w:pPr>
        <w:spacing w:line="240" w:lineRule="auto"/>
        <w:rPr>
          <w:color w:val="000000"/>
          <w:sz w:val="24"/>
          <w:szCs w:val="24"/>
        </w:rPr>
      </w:pPr>
      <w:r w:rsidRPr="009C13ED">
        <w:rPr>
          <w:color w:val="000000"/>
          <w:sz w:val="24"/>
          <w:szCs w:val="24"/>
        </w:rPr>
        <w:t>A equipe gerenciadora poderá cadastrar qualquer tipo de usuário (administrador, paciente ou médico), agendar uma consulta, onde será informado o paciente, data do agendamento e qual médico irá atender a consulta e cancelar os agendamentos.</w:t>
      </w:r>
    </w:p>
    <w:p w:rsidR="009C13ED" w:rsidRPr="009C13ED" w:rsidRDefault="00926BF0" w:rsidP="009C13ED">
      <w:pPr>
        <w:spacing w:before="200" w:line="240" w:lineRule="auto"/>
        <w:rPr>
          <w:color w:val="000000"/>
          <w:sz w:val="24"/>
          <w:szCs w:val="24"/>
        </w:rPr>
      </w:pPr>
      <w:r w:rsidRPr="009C13ED">
        <w:rPr>
          <w:color w:val="000000"/>
          <w:sz w:val="24"/>
          <w:szCs w:val="24"/>
        </w:rPr>
        <w:t>Os pacientes da clínica poderão se cadastrar</w:t>
      </w:r>
      <w:r w:rsidR="009C13ED" w:rsidRPr="009C13ED">
        <w:rPr>
          <w:color w:val="000000"/>
          <w:sz w:val="24"/>
          <w:szCs w:val="24"/>
        </w:rPr>
        <w:t xml:space="preserve"> e visualizar as consultas agendadas. Os médicos poderão ver os agendamentos (consultas) associados a ele </w:t>
      </w:r>
      <w:proofErr w:type="gramStart"/>
      <w:r w:rsidR="009C13ED" w:rsidRPr="009C13ED">
        <w:rPr>
          <w:color w:val="000000"/>
          <w:sz w:val="24"/>
          <w:szCs w:val="24"/>
        </w:rPr>
        <w:t>e  incluir</w:t>
      </w:r>
      <w:proofErr w:type="gramEnd"/>
      <w:r w:rsidR="009C13ED" w:rsidRPr="009C13ED">
        <w:rPr>
          <w:color w:val="000000"/>
          <w:sz w:val="24"/>
          <w:szCs w:val="24"/>
        </w:rPr>
        <w:t xml:space="preserve"> a descrição da consulta que estará vinculado ao paciente.</w:t>
      </w:r>
    </w:p>
    <w:p w:rsidR="008A7F37" w:rsidRDefault="008A7F37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9C13ED" w:rsidRDefault="009C13ED"/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FB56AF" w:rsidRDefault="00FB56AF" w:rsidP="00FB56AF"/>
    <w:p w:rsidR="00FB56AF" w:rsidRPr="00FB56AF" w:rsidRDefault="009D4496" w:rsidP="00FB56AF">
      <w:r>
        <w:rPr>
          <w:noProof/>
        </w:rPr>
        <w:drawing>
          <wp:inline distT="0" distB="0" distL="0" distR="0">
            <wp:extent cx="6130668" cy="5196840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Lógico SP_MedGrou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0360" cy="52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25" w:rsidRDefault="00431F25" w:rsidP="008A7F37">
      <w:pPr>
        <w:pStyle w:val="cabealho2"/>
      </w:pPr>
      <w:bookmarkStart w:id="12" w:name="_Toc533767849"/>
      <w:bookmarkStart w:id="13" w:name="_Toc3879736"/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5C2D0E" w:rsidRDefault="005C2D0E" w:rsidP="008A7F37">
      <w:pPr>
        <w:pStyle w:val="cabealho2"/>
      </w:pPr>
    </w:p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431F25" w:rsidRPr="00431F25" w:rsidRDefault="00431F25" w:rsidP="00431F25"/>
    <w:p w:rsidR="00431F25" w:rsidRDefault="00FB56AF" w:rsidP="008A7F37">
      <w:r>
        <w:rPr>
          <w:noProof/>
        </w:rPr>
        <w:drawing>
          <wp:inline distT="0" distB="0" distL="0" distR="0">
            <wp:extent cx="5732145" cy="3197860"/>
            <wp:effectExtent l="0" t="0" r="190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Físico SP_MedGrou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5C2D0E" w:rsidRDefault="005C2D0E" w:rsidP="005C2D0E"/>
    <w:p w:rsidR="005C2D0E" w:rsidRPr="005C2D0E" w:rsidRDefault="005C2D0E" w:rsidP="005C2D0E">
      <w:r>
        <w:rPr>
          <w:noProof/>
        </w:rPr>
        <w:lastRenderedPageBreak/>
        <w:drawing>
          <wp:inline distT="0" distB="0" distL="0" distR="0">
            <wp:extent cx="4000500" cy="37226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conceitual_spmedGroup-Modelo Conceitual  - MedGrou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316" cy="37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 w:rsidP="00431F25">
      <w:bookmarkStart w:id="16" w:name="_GoBack"/>
      <w:bookmarkEnd w:id="16"/>
    </w:p>
    <w:tbl>
      <w:tblPr>
        <w:tblStyle w:val="Tabelafinanceira"/>
        <w:tblW w:w="2377" w:type="pct"/>
        <w:tblLayout w:type="fixed"/>
        <w:tblLook w:val="04E0" w:firstRow="1" w:lastRow="1" w:firstColumn="1" w:lastColumn="0" w:noHBand="0" w:noVBand="1"/>
        <w:tblDescription w:val="Tabela de capital inicial"/>
      </w:tblPr>
      <w:tblGrid>
        <w:gridCol w:w="1194"/>
        <w:gridCol w:w="1031"/>
        <w:gridCol w:w="1031"/>
        <w:gridCol w:w="1031"/>
      </w:tblGrid>
      <w:tr w:rsidR="005C2D0E" w:rsidTr="005C2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:rsidR="005C2D0E" w:rsidRDefault="005C2D0E"/>
        </w:tc>
        <w:tc>
          <w:tcPr>
            <w:tcW w:w="1202" w:type="pct"/>
          </w:tcPr>
          <w:p w:rsidR="005C2D0E" w:rsidRDefault="005C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1203" w:type="pct"/>
          </w:tcPr>
          <w:p w:rsidR="005C2D0E" w:rsidRDefault="005C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1203" w:type="pct"/>
          </w:tcPr>
          <w:p w:rsidR="005C2D0E" w:rsidRDefault="005C2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</w:tr>
      <w:tr w:rsidR="005C2D0E" w:rsidTr="005C2D0E">
        <w:trPr>
          <w:cantSplit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:rsidR="005C2D0E" w:rsidRPr="00BD3832" w:rsidRDefault="005C2D0E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1202" w:type="pct"/>
          </w:tcPr>
          <w:p w:rsidR="005C2D0E" w:rsidRDefault="005C2D0E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pct"/>
          </w:tcPr>
          <w:p w:rsidR="005C2D0E" w:rsidRDefault="005C2D0E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3" w:type="pct"/>
          </w:tcPr>
          <w:p w:rsidR="005C2D0E" w:rsidRDefault="005C2D0E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C2D0E" w:rsidTr="005C2D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:rsidR="005C2D0E" w:rsidRPr="008A7F37" w:rsidRDefault="005C2D0E">
            <w:r>
              <w:rPr>
                <w:b/>
                <w:caps/>
              </w:rPr>
              <w:t>Modelo Físico</w:t>
            </w:r>
          </w:p>
        </w:tc>
        <w:tc>
          <w:tcPr>
            <w:tcW w:w="1202" w:type="pct"/>
          </w:tcPr>
          <w:p w:rsidR="005C2D0E" w:rsidRDefault="005C2D0E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03" w:type="pct"/>
          </w:tcPr>
          <w:p w:rsidR="005C2D0E" w:rsidRDefault="005C2D0E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3" w:type="pct"/>
          </w:tcPr>
          <w:p w:rsidR="005C2D0E" w:rsidRDefault="005C2D0E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</w:tr>
      <w:tr w:rsidR="005C2D0E" w:rsidTr="005C2D0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pct"/>
          </w:tcPr>
          <w:p w:rsidR="005C2D0E" w:rsidRDefault="005C2D0E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1202" w:type="pct"/>
          </w:tcPr>
          <w:p w:rsidR="005C2D0E" w:rsidRDefault="005C2D0E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3" w:type="pct"/>
          </w:tcPr>
          <w:p w:rsidR="005C2D0E" w:rsidRDefault="005C2D0E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3" w:type="pct"/>
          </w:tcPr>
          <w:p w:rsidR="005C2D0E" w:rsidRDefault="005C2D0E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9C13ED">
      <w:proofErr w:type="spellStart"/>
      <w:r>
        <w:t>Trello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https://trello.com/b/3H0Jliqw/projeto-banco-de-dados-tecdev</w:t>
        </w:r>
      </w:hyperlink>
      <w:r>
        <w:t xml:space="preserve"> </w:t>
      </w:r>
      <w:r w:rsidR="008A7F37">
        <w:br w:type="page"/>
      </w:r>
    </w:p>
    <w:p w:rsidR="00295E15" w:rsidRDefault="00295E15" w:rsidP="00295E15">
      <w:pPr>
        <w:pStyle w:val="cabealho1"/>
      </w:pPr>
      <w:bookmarkStart w:id="17" w:name="_Toc3879739"/>
      <w:bookmarkStart w:id="18" w:name="_Toc533767852"/>
      <w:r>
        <w:lastRenderedPageBreak/>
        <w:t>Back-End</w:t>
      </w:r>
      <w:bookmarkEnd w:id="17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19" w:name="_Toc3879740"/>
      <w:r>
        <w:t>Implementar o banco de dados</w:t>
      </w:r>
      <w:bookmarkEnd w:id="19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0" w:name="_Toc3879741"/>
      <w:r>
        <w:t>Executar projeto</w:t>
      </w:r>
      <w:bookmarkEnd w:id="20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1" w:name="_Toc3879742"/>
      <w:r>
        <w:t xml:space="preserve">Importar </w:t>
      </w:r>
      <w:proofErr w:type="spellStart"/>
      <w:r>
        <w:t>Postman</w:t>
      </w:r>
      <w:bookmarkEnd w:id="21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2" w:name="_Toc3879743"/>
      <w:r>
        <w:t>Swagger</w:t>
      </w:r>
      <w:bookmarkEnd w:id="22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3" w:name="_Toc3879744"/>
      <w:r>
        <w:rPr>
          <w:lang w:eastAsia="en-US"/>
        </w:rPr>
        <w:lastRenderedPageBreak/>
        <w:t>Funcionalidades</w:t>
      </w:r>
      <w:bookmarkEnd w:id="18"/>
      <w:bookmarkEnd w:id="2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4" w:name="_Toc533767853"/>
      <w:bookmarkStart w:id="25" w:name="_Toc3879745"/>
      <w:r>
        <w:rPr>
          <w:lang w:eastAsia="en-US"/>
        </w:rPr>
        <w:t>Web</w:t>
      </w:r>
      <w:bookmarkEnd w:id="24"/>
      <w:bookmarkEnd w:id="25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6" w:name="_Toc533767854"/>
      <w:bookmarkStart w:id="27" w:name="_Toc3879746"/>
      <w:r>
        <w:rPr>
          <w:lang w:eastAsia="en-US"/>
        </w:rPr>
        <w:t>Mobile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8" w:name="_Toc533767855"/>
      <w:bookmarkStart w:id="29" w:name="_Toc3879747"/>
      <w:r>
        <w:rPr>
          <w:lang w:eastAsia="en-US"/>
        </w:rPr>
        <w:lastRenderedPageBreak/>
        <w:t>Protótipos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0" w:name="_Toc533767856"/>
      <w:bookmarkStart w:id="31" w:name="_Toc3879748"/>
      <w:r>
        <w:rPr>
          <w:lang w:eastAsia="en-US"/>
        </w:rPr>
        <w:t>Web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7"/>
      <w:bookmarkStart w:id="33" w:name="_Toc3879749"/>
      <w:r>
        <w:rPr>
          <w:lang w:eastAsia="en-US"/>
        </w:rPr>
        <w:t>Mobile</w:t>
      </w:r>
      <w:bookmarkEnd w:id="32"/>
      <w:bookmarkEnd w:id="33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4" w:name="_Toc533767858"/>
      <w:bookmarkStart w:id="35" w:name="_Toc3879750"/>
      <w:r>
        <w:lastRenderedPageBreak/>
        <w:t>Front-End</w:t>
      </w:r>
      <w:bookmarkEnd w:id="34"/>
      <w:bookmarkEnd w:id="3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6" w:name="_Toc533767859"/>
      <w:bookmarkStart w:id="37" w:name="_Toc3879751"/>
      <w:r>
        <w:lastRenderedPageBreak/>
        <w:t>Mobile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60"/>
      <w:bookmarkStart w:id="39" w:name="_Toc3879752"/>
      <w:r>
        <w:lastRenderedPageBreak/>
        <w:t>Arquitetura do Projeto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1"/>
      <w:bookmarkStart w:id="41" w:name="_Toc3879753"/>
      <w:r>
        <w:lastRenderedPageBreak/>
        <w:t>Referências</w:t>
      </w:r>
      <w:bookmarkEnd w:id="40"/>
      <w:bookmarkEnd w:id="41"/>
    </w:p>
    <w:p w:rsidR="00F03B38" w:rsidRDefault="00F03B38" w:rsidP="00F03B38"/>
    <w:p w:rsidR="00F03B38" w:rsidRDefault="00F03B38" w:rsidP="00F03B38">
      <w:pPr>
        <w:pStyle w:val="cabealho2"/>
      </w:pPr>
      <w:bookmarkStart w:id="42" w:name="_Toc533767862"/>
      <w:bookmarkStart w:id="43" w:name="_Toc3879754"/>
      <w:r>
        <w:t>Links</w:t>
      </w:r>
      <w:bookmarkEnd w:id="42"/>
      <w:bookmarkEnd w:id="4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4" w:name="_Toc533767863"/>
      <w:bookmarkStart w:id="45" w:name="_Toc3879755"/>
      <w:r>
        <w:t>Livros</w:t>
      </w:r>
      <w:bookmarkEnd w:id="44"/>
      <w:bookmarkEnd w:id="45"/>
    </w:p>
    <w:sectPr w:rsidR="00F03B38" w:rsidRPr="00F03B38" w:rsidSect="008A7F37">
      <w:footerReference w:type="default" r:id="rId15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7C4" w:rsidRDefault="00DF17C4">
      <w:pPr>
        <w:spacing w:after="0" w:line="240" w:lineRule="auto"/>
      </w:pPr>
      <w:r>
        <w:separator/>
      </w:r>
    </w:p>
  </w:endnote>
  <w:endnote w:type="continuationSeparator" w:id="0">
    <w:p w:rsidR="00DF17C4" w:rsidRDefault="00DF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F17C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7C4" w:rsidRDefault="00DF17C4">
      <w:pPr>
        <w:spacing w:after="0" w:line="240" w:lineRule="auto"/>
      </w:pPr>
      <w:r>
        <w:separator/>
      </w:r>
    </w:p>
  </w:footnote>
  <w:footnote w:type="continuationSeparator" w:id="0">
    <w:p w:rsidR="00DF17C4" w:rsidRDefault="00DF1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832DB"/>
    <w:rsid w:val="000C3257"/>
    <w:rsid w:val="000C4200"/>
    <w:rsid w:val="000C6ED4"/>
    <w:rsid w:val="00295E15"/>
    <w:rsid w:val="002C440D"/>
    <w:rsid w:val="002E0003"/>
    <w:rsid w:val="00362822"/>
    <w:rsid w:val="00376460"/>
    <w:rsid w:val="003A1B68"/>
    <w:rsid w:val="00431F25"/>
    <w:rsid w:val="00456E37"/>
    <w:rsid w:val="0046629B"/>
    <w:rsid w:val="004A0592"/>
    <w:rsid w:val="005177BA"/>
    <w:rsid w:val="00524B9A"/>
    <w:rsid w:val="00585F9D"/>
    <w:rsid w:val="005C2D0E"/>
    <w:rsid w:val="00657A13"/>
    <w:rsid w:val="00674BE9"/>
    <w:rsid w:val="00695C1D"/>
    <w:rsid w:val="006B3CD4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26BF0"/>
    <w:rsid w:val="00952E23"/>
    <w:rsid w:val="00997D7D"/>
    <w:rsid w:val="009A3F87"/>
    <w:rsid w:val="009B5655"/>
    <w:rsid w:val="009C13ED"/>
    <w:rsid w:val="009D4496"/>
    <w:rsid w:val="009E2D84"/>
    <w:rsid w:val="00A25BD2"/>
    <w:rsid w:val="00A64439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DF17C4"/>
    <w:rsid w:val="00E43E78"/>
    <w:rsid w:val="00E6531E"/>
    <w:rsid w:val="00E95AA4"/>
    <w:rsid w:val="00EB66D8"/>
    <w:rsid w:val="00F03B38"/>
    <w:rsid w:val="00F400AB"/>
    <w:rsid w:val="00F82965"/>
    <w:rsid w:val="00F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27A70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3H0Jliqw/projeto-banco-de-dados-tec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E0504"/>
    <w:rsid w:val="002E5640"/>
    <w:rsid w:val="00406E44"/>
    <w:rsid w:val="004265B1"/>
    <w:rsid w:val="0047127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0B4AFF-9769-4D2B-9175-4C5201D7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46</TotalTime>
  <Pages>13</Pages>
  <Words>578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6</cp:revision>
  <dcterms:created xsi:type="dcterms:W3CDTF">2020-02-12T10:02:00Z</dcterms:created>
  <dcterms:modified xsi:type="dcterms:W3CDTF">2020-02-12T12:52:00Z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